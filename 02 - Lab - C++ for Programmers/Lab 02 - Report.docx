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6767" w14:textId="5187D071" w:rsidR="00C6554A" w:rsidRPr="008B5277" w:rsidRDefault="00CC3B6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2545298" wp14:editId="1A5AD55A">
            <wp:extent cx="3688080" cy="5573925"/>
            <wp:effectExtent l="0" t="0" r="7620" b="8255"/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878" cy="55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A7CDD77" w14:textId="2E410323" w:rsidR="00C6554A" w:rsidRDefault="00CC3B6A" w:rsidP="00C6554A">
      <w:pPr>
        <w:pStyle w:val="Title"/>
      </w:pPr>
      <w:r>
        <w:t xml:space="preserve">Lab 02 </w:t>
      </w:r>
    </w:p>
    <w:p w14:paraId="03491299" w14:textId="40984FFA" w:rsidR="00C6554A" w:rsidRPr="00D5413C" w:rsidRDefault="00CC3B6A" w:rsidP="00C6554A">
      <w:pPr>
        <w:pStyle w:val="Subtitle"/>
      </w:pPr>
      <w:r>
        <w:t>C++ for Programmers</w:t>
      </w:r>
    </w:p>
    <w:p w14:paraId="255B2E6E" w14:textId="68D92933" w:rsidR="00C6554A" w:rsidRDefault="00CC3B6A" w:rsidP="00C6554A">
      <w:pPr>
        <w:pStyle w:val="ContactInfo"/>
      </w:pPr>
      <w:proofErr w:type="spellStart"/>
      <w:r>
        <w:t>Parth</w:t>
      </w:r>
      <w:proofErr w:type="spellEnd"/>
      <w:r>
        <w:t xml:space="preserve"> Jasmin </w:t>
      </w:r>
      <w:proofErr w:type="spellStart"/>
      <w:r>
        <w:t>Madhani</w:t>
      </w:r>
      <w:proofErr w:type="spellEnd"/>
      <w:r w:rsidR="00C6554A">
        <w:t xml:space="preserve"> | </w:t>
      </w:r>
      <w:r>
        <w:t>101901858</w:t>
      </w:r>
      <w:r w:rsidR="00C6554A">
        <w:t xml:space="preserve"> |</w:t>
      </w:r>
      <w:r w:rsidR="00C6554A" w:rsidRPr="00D5413C">
        <w:t xml:space="preserve"> </w:t>
      </w:r>
      <w:r w:rsidR="0052349B">
        <w:t>12/02/2019</w:t>
      </w:r>
      <w:r w:rsidR="00C6554A">
        <w:br w:type="page"/>
      </w:r>
    </w:p>
    <w:p w14:paraId="714302BC" w14:textId="1E617588" w:rsidR="0052349B" w:rsidRDefault="0052349B" w:rsidP="00C6554A">
      <w:pPr>
        <w:pStyle w:val="Heading1"/>
      </w:pPr>
      <w:r>
        <w:lastRenderedPageBreak/>
        <w:t xml:space="preserve">In this </w:t>
      </w:r>
      <w:proofErr w:type="gramStart"/>
      <w:r>
        <w:t>lab..</w:t>
      </w:r>
      <w:proofErr w:type="gramEnd"/>
      <w:r>
        <w:t xml:space="preserve"> </w:t>
      </w:r>
    </w:p>
    <w:p w14:paraId="1BE6A8FE" w14:textId="64853300" w:rsidR="0052349B" w:rsidRDefault="0052349B" w:rsidP="0052349B">
      <w:pPr>
        <w:pStyle w:val="ListParagraph"/>
        <w:numPr>
          <w:ilvl w:val="0"/>
          <w:numId w:val="18"/>
        </w:numPr>
      </w:pPr>
      <w:r>
        <w:t xml:space="preserve">Revised C++ concepts </w:t>
      </w:r>
      <w:r w:rsidR="00DC71F9">
        <w:t xml:space="preserve">by finding resources for </w:t>
      </w:r>
      <w:proofErr w:type="spellStart"/>
      <w:r w:rsidR="00DC71F9">
        <w:t>c++</w:t>
      </w:r>
      <w:proofErr w:type="spellEnd"/>
      <w:r w:rsidR="00DC71F9">
        <w:t xml:space="preserve"> online. </w:t>
      </w:r>
    </w:p>
    <w:p w14:paraId="650268C8" w14:textId="0146ABA7" w:rsidR="00DC71F9" w:rsidRDefault="00DC71F9" w:rsidP="0052349B">
      <w:pPr>
        <w:pStyle w:val="ListParagraph"/>
        <w:numPr>
          <w:ilvl w:val="0"/>
          <w:numId w:val="18"/>
        </w:numPr>
      </w:pPr>
      <w:r>
        <w:t xml:space="preserve">Decided to use visual studio as IDE. </w:t>
      </w:r>
    </w:p>
    <w:p w14:paraId="0F33E36A" w14:textId="08D7812C" w:rsidR="00DC71F9" w:rsidRPr="0052349B" w:rsidRDefault="00DC71F9" w:rsidP="0052349B">
      <w:pPr>
        <w:pStyle w:val="ListParagraph"/>
        <w:numPr>
          <w:ilvl w:val="0"/>
          <w:numId w:val="18"/>
        </w:numPr>
      </w:pPr>
      <w:r>
        <w:t>Made a demo program based on the concepts provided in task.</w:t>
      </w:r>
    </w:p>
    <w:p w14:paraId="78DED7D0" w14:textId="77777777" w:rsidR="0052349B" w:rsidRDefault="0052349B" w:rsidP="00C6554A">
      <w:pPr>
        <w:pStyle w:val="Heading1"/>
      </w:pPr>
    </w:p>
    <w:p w14:paraId="5DF8F6FC" w14:textId="77777777" w:rsidR="0052349B" w:rsidRDefault="0052349B" w:rsidP="00C6554A">
      <w:pPr>
        <w:pStyle w:val="Heading1"/>
      </w:pPr>
    </w:p>
    <w:p w14:paraId="36110A4E" w14:textId="180A4B57" w:rsidR="00C6554A" w:rsidRDefault="0052349B" w:rsidP="00C6554A">
      <w:pPr>
        <w:pStyle w:val="Heading1"/>
      </w:pPr>
      <w:r>
        <w:t xml:space="preserve">Resources for </w:t>
      </w:r>
      <w:proofErr w:type="spellStart"/>
      <w:r>
        <w:t>c++</w:t>
      </w:r>
      <w:proofErr w:type="spellEnd"/>
    </w:p>
    <w:p w14:paraId="6DA03E8A" w14:textId="53F640D7" w:rsidR="0052349B" w:rsidRPr="0052349B" w:rsidRDefault="0052349B" w:rsidP="0052349B">
      <w:pPr>
        <w:pStyle w:val="Heading3"/>
        <w:numPr>
          <w:ilvl w:val="0"/>
          <w:numId w:val="17"/>
        </w:numPr>
      </w:pPr>
      <w:r>
        <w:t xml:space="preserve">Quick Reference sheet for </w:t>
      </w:r>
      <w:proofErr w:type="spellStart"/>
      <w:r>
        <w:t>c++</w:t>
      </w:r>
      <w:proofErr w:type="spellEnd"/>
    </w:p>
    <w:p w14:paraId="2F12737F" w14:textId="65D1A5E3" w:rsidR="0052349B" w:rsidRDefault="0052349B" w:rsidP="0052349B">
      <w:pPr>
        <w:pStyle w:val="ListParagraph"/>
        <w:numPr>
          <w:ilvl w:val="0"/>
          <w:numId w:val="16"/>
        </w:numPr>
      </w:pPr>
      <w:hyperlink r:id="rId8" w:history="1">
        <w:r w:rsidRPr="005C5996">
          <w:rPr>
            <w:rStyle w:val="Hyperlink"/>
          </w:rPr>
          <w:t>https://web.pa.msu.edu/people/duxbury/courses/phy480/Cpp_refcard.pdf</w:t>
        </w:r>
      </w:hyperlink>
    </w:p>
    <w:p w14:paraId="36D5D90C" w14:textId="0A4DFA64" w:rsidR="0052349B" w:rsidRDefault="0052349B" w:rsidP="0052349B">
      <w:pPr>
        <w:pStyle w:val="ListParagraph"/>
        <w:ind w:left="1080"/>
      </w:pPr>
      <w:r>
        <w:t xml:space="preserve">The above page covers briefly all the concepts of </w:t>
      </w:r>
      <w:proofErr w:type="spellStart"/>
      <w:r>
        <w:t>c++</w:t>
      </w:r>
      <w:proofErr w:type="spellEnd"/>
      <w:r>
        <w:t xml:space="preserve"> and really helps one revise </w:t>
      </w:r>
      <w:proofErr w:type="spellStart"/>
      <w:proofErr w:type="gramStart"/>
      <w:r>
        <w:t>c++</w:t>
      </w:r>
      <w:proofErr w:type="spellEnd"/>
      <w:r>
        <w:t xml:space="preserve"> .</w:t>
      </w:r>
      <w:proofErr w:type="gramEnd"/>
    </w:p>
    <w:p w14:paraId="187C9616" w14:textId="04CB1F71" w:rsidR="0052349B" w:rsidRDefault="0052349B" w:rsidP="0052349B">
      <w:pPr>
        <w:pStyle w:val="Heading3"/>
        <w:numPr>
          <w:ilvl w:val="0"/>
          <w:numId w:val="17"/>
        </w:numPr>
      </w:pPr>
      <w:r>
        <w:t xml:space="preserve">Keyboard Shortcut for visual studio 2017 </w:t>
      </w:r>
    </w:p>
    <w:p w14:paraId="7F81F1D0" w14:textId="6C8B7E0E" w:rsidR="0052349B" w:rsidRDefault="0052349B" w:rsidP="0052349B">
      <w:pPr>
        <w:pStyle w:val="ListParagraph"/>
        <w:numPr>
          <w:ilvl w:val="0"/>
          <w:numId w:val="16"/>
        </w:numPr>
      </w:pPr>
      <w:hyperlink r:id="rId9" w:history="1">
        <w:r w:rsidRPr="0052349B">
          <w:rPr>
            <w:rStyle w:val="Hyperlink"/>
          </w:rPr>
          <w:t>http://visualstudioshortcuts.com/2017/</w:t>
        </w:r>
      </w:hyperlink>
    </w:p>
    <w:p w14:paraId="3E6FD3F9" w14:textId="624B845C" w:rsidR="0052349B" w:rsidRDefault="0052349B" w:rsidP="0052349B">
      <w:pPr>
        <w:pStyle w:val="ListParagraph"/>
        <w:ind w:left="1080"/>
      </w:pPr>
      <w:r>
        <w:t>It provides all the keyboard shortcuts for visual studio.</w:t>
      </w:r>
    </w:p>
    <w:p w14:paraId="516D85E1" w14:textId="0CBD723F" w:rsidR="0052349B" w:rsidRDefault="0052349B" w:rsidP="0052349B">
      <w:pPr>
        <w:pStyle w:val="Heading3"/>
        <w:numPr>
          <w:ilvl w:val="0"/>
          <w:numId w:val="17"/>
        </w:numPr>
      </w:pPr>
      <w:r>
        <w:t xml:space="preserve">Online tool to test code </w:t>
      </w:r>
    </w:p>
    <w:p w14:paraId="5AD48C0A" w14:textId="6AF875C7" w:rsidR="0052349B" w:rsidRPr="0052349B" w:rsidRDefault="0052349B" w:rsidP="0052349B">
      <w:pPr>
        <w:pStyle w:val="ListParagraph"/>
        <w:numPr>
          <w:ilvl w:val="0"/>
          <w:numId w:val="16"/>
        </w:numPr>
      </w:pPr>
      <w:hyperlink r:id="rId10" w:history="1">
        <w:r w:rsidRPr="0052349B">
          <w:rPr>
            <w:rStyle w:val="Hyperlink"/>
          </w:rPr>
          <w:t>https://www.onlinegdb.com/online_c++_compiler</w:t>
        </w:r>
      </w:hyperlink>
    </w:p>
    <w:p w14:paraId="7F97F873" w14:textId="09EC48FD" w:rsidR="00C6554A" w:rsidRDefault="0052349B" w:rsidP="0052349B">
      <w:pPr>
        <w:pStyle w:val="Heading1"/>
      </w:pPr>
      <w:r>
        <w:t>Demo Program</w:t>
      </w:r>
    </w:p>
    <w:p w14:paraId="48B8D366" w14:textId="77777777" w:rsidR="00DC71F9" w:rsidRPr="00DC71F9" w:rsidRDefault="00DC71F9" w:rsidP="00DC71F9"/>
    <w:p w14:paraId="0A4BD9E1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&lt;iostream&gt;</w:t>
      </w:r>
    </w:p>
    <w:p w14:paraId="1AF24550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AU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AU"/>
        </w:rPr>
        <w:t>&gt;</w:t>
      </w:r>
    </w:p>
    <w:p w14:paraId="5B59C6DB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AU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AU"/>
        </w:rPr>
        <w:t>&gt;</w:t>
      </w:r>
    </w:p>
    <w:p w14:paraId="1E2EB3A0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&lt;string&gt;</w:t>
      </w:r>
    </w:p>
    <w:p w14:paraId="00ADC27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50A11B2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std;</w:t>
      </w:r>
    </w:p>
    <w:p w14:paraId="0E559191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03BE13A0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ASquare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{</w:t>
      </w:r>
    </w:p>
    <w:p w14:paraId="2E0395D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:</w:t>
      </w:r>
    </w:p>
    <w:p w14:paraId="5A98177B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Area;</w:t>
      </w:r>
    </w:p>
    <w:p w14:paraId="17C9BEFD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14:paraId="31B09DEB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setlength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AU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14:paraId="5FA7081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14:paraId="25EDBA96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C1BE5BC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:</w:t>
      </w:r>
    </w:p>
    <w:p w14:paraId="45491D96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length;</w:t>
      </w:r>
    </w:p>
    <w:p w14:paraId="2100D77D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};</w:t>
      </w:r>
    </w:p>
    <w:p w14:paraId="3857A1A4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4E0D22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AU"/>
        </w:rPr>
        <w:t>ASquare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area() {</w:t>
      </w:r>
    </w:p>
    <w:p w14:paraId="0FEA867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Area = length * length;</w:t>
      </w:r>
    </w:p>
    <w:p w14:paraId="33349550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"The area of square is"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Area ;</w:t>
      </w:r>
      <w:proofErr w:type="gramEnd"/>
    </w:p>
    <w:p w14:paraId="0350E5FF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14:paraId="5194297F" w14:textId="7592C073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bookmarkStart w:id="5" w:name="_GoBack"/>
      <w:bookmarkEnd w:id="5"/>
    </w:p>
    <w:p w14:paraId="3C08E061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AU"/>
        </w:rPr>
        <w:t>ASquare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) {</w:t>
      </w:r>
    </w:p>
    <w:p w14:paraId="3B94C1A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length;</w:t>
      </w:r>
    </w:p>
    <w:p w14:paraId="54D60A6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14:paraId="32599FA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334EB724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AU"/>
        </w:rPr>
        <w:t>ASquare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setlength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) {</w:t>
      </w:r>
    </w:p>
    <w:p w14:paraId="6DD4A20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length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1158474D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14:paraId="02B4125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1306461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populateArray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14:paraId="4887AFBD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14:paraId="186DAF9E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(time(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U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));</w:t>
      </w:r>
    </w:p>
    <w:p w14:paraId="42F6FE9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ARRAY_SIZE = 5;</w:t>
      </w:r>
    </w:p>
    <w:p w14:paraId="1891B78E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ARRAY_SIZE] = { 0 };</w:t>
      </w:r>
    </w:p>
    <w:p w14:paraId="293B8E1E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&lt; 5;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) % 50 + 1;</w:t>
      </w:r>
    </w:p>
    <w:p w14:paraId="6CC7CBF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AU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AU"/>
        </w:rPr>
        <w:t xml:space="preserve"> Values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AU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A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47E8D65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v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;</w:t>
      </w:r>
    </w:p>
    <w:p w14:paraId="4A739B26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14:paraId="5013EEF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7C2BA91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removeDupWord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A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14:paraId="747C21CB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14:paraId="59294FC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20E62F7B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x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14:paraId="39B83F46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{</w:t>
      </w:r>
    </w:p>
    <w:p w14:paraId="6C60461B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14:paraId="446E664E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{</w:t>
      </w:r>
    </w:p>
    <w:p w14:paraId="5A5798C6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6D8CC6FC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word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4CBA905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}</w:t>
      </w:r>
    </w:p>
    <w:p w14:paraId="2C3FDE2D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14:paraId="293B414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{</w:t>
      </w:r>
    </w:p>
    <w:p w14:paraId="614363CE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word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x;</w:t>
      </w:r>
    </w:p>
    <w:p w14:paraId="7158C61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}</w:t>
      </w:r>
    </w:p>
    <w:p w14:paraId="75B3CAD9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}</w:t>
      </w:r>
    </w:p>
    <w:p w14:paraId="0D79E21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17E35E8E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14:paraId="08AF2B0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3128349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printmessage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A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14:paraId="384355E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14:paraId="0A430BE2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492BA0D6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14:paraId="29C61360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EE2175A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alteredmessage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14:paraId="32A6AA7E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14:paraId="3EE77299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* 2;</w:t>
      </w:r>
    </w:p>
    <w:p w14:paraId="502434B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14:paraId="1807483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oddnumbers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14:paraId="6A6A49DC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14:paraId="0AA05BA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"Odd numbers list: 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44E8201B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++)</w:t>
      </w:r>
    </w:p>
    <w:p w14:paraId="182485E0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{</w:t>
      </w:r>
    </w:p>
    <w:p w14:paraId="4C30A29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= 0)</w:t>
      </w:r>
    </w:p>
    <w:p w14:paraId="00DA47E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{</w:t>
      </w:r>
    </w:p>
    <w:p w14:paraId="51047873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338DBB5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}</w:t>
      </w:r>
    </w:p>
    <w:p w14:paraId="5F586BDE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}</w:t>
      </w:r>
    </w:p>
    <w:p w14:paraId="5E2F0222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14:paraId="4C71AE10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14:paraId="402F823D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14:paraId="79A4439C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value;</w:t>
      </w:r>
    </w:p>
    <w:p w14:paraId="2DC2B5A1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"this has spaces in it"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21BEA201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mypointer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2959C2E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mypointer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&amp;value;</w:t>
      </w:r>
    </w:p>
    <w:p w14:paraId="7396D6C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mypointer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= 10;</w:t>
      </w:r>
    </w:p>
    <w:p w14:paraId="7CBA9FB4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"value is 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1E8DAFB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printmessage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2,3);</w:t>
      </w:r>
    </w:p>
    <w:p w14:paraId="3C9A7B36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alteredmessage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0D7592E6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oddnumbers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14:paraId="7291319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populateArray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); </w:t>
      </w:r>
    </w:p>
    <w:p w14:paraId="47280B8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removeDupWord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(str);</w:t>
      </w:r>
    </w:p>
    <w:p w14:paraId="664F112F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ASquare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square;</w:t>
      </w:r>
    </w:p>
    <w:p w14:paraId="02531B6F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9501F41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</w:p>
    <w:p w14:paraId="21CBE7B8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square.setlength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(10.0);  </w:t>
      </w:r>
    </w:p>
    <w:p w14:paraId="268545ED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U"/>
        </w:rPr>
        <w:t xml:space="preserve">"length of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AU"/>
        </w:rPr>
        <w:t>square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A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square.getlength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61D864E5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square.area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14:paraId="45A39030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14:paraId="2EDF69F7" w14:textId="77777777" w:rsidR="00DC71F9" w:rsidRDefault="00DC71F9" w:rsidP="00DC71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A8793DC" w14:textId="4BF0EB1E" w:rsidR="002C74C0" w:rsidRDefault="00DC71F9" w:rsidP="00DC71F9">
      <w:r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sectPr w:rsidR="002C74C0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2945E" w14:textId="77777777" w:rsidR="00D536F4" w:rsidRDefault="00D536F4" w:rsidP="00C6554A">
      <w:pPr>
        <w:spacing w:before="0" w:after="0" w:line="240" w:lineRule="auto"/>
      </w:pPr>
      <w:r>
        <w:separator/>
      </w:r>
    </w:p>
  </w:endnote>
  <w:endnote w:type="continuationSeparator" w:id="0">
    <w:p w14:paraId="255AA67B" w14:textId="77777777" w:rsidR="00D536F4" w:rsidRDefault="00D536F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A8E9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14BE0" w14:textId="77777777" w:rsidR="00D536F4" w:rsidRDefault="00D536F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E133DAB" w14:textId="77777777" w:rsidR="00D536F4" w:rsidRDefault="00D536F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306635"/>
    <w:multiLevelType w:val="hybridMultilevel"/>
    <w:tmpl w:val="6DA829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712506"/>
    <w:multiLevelType w:val="hybridMultilevel"/>
    <w:tmpl w:val="4E1883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EC1049"/>
    <w:multiLevelType w:val="hybridMultilevel"/>
    <w:tmpl w:val="E21E4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6A"/>
    <w:rsid w:val="002554CD"/>
    <w:rsid w:val="00293B83"/>
    <w:rsid w:val="002B4294"/>
    <w:rsid w:val="00333D0D"/>
    <w:rsid w:val="004C049F"/>
    <w:rsid w:val="005000E2"/>
    <w:rsid w:val="0052349B"/>
    <w:rsid w:val="006A3CE7"/>
    <w:rsid w:val="00C6554A"/>
    <w:rsid w:val="00CC3B6A"/>
    <w:rsid w:val="00D536F4"/>
    <w:rsid w:val="00DC71F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2FDB1"/>
  <w15:chartTrackingRefBased/>
  <w15:docId w15:val="{03AD0C5C-2944-4889-B39E-1899CDA0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234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3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pa.msu.edu/people/duxbury/courses/phy480/Cpp_refcard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onlinegdb.com/online_c++_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sualstudioshortcuts.com/201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y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72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murty</dc:creator>
  <cp:keywords/>
  <dc:description/>
  <cp:lastModifiedBy>PARTH JASMIN MADHANI</cp:lastModifiedBy>
  <cp:revision>1</cp:revision>
  <dcterms:created xsi:type="dcterms:W3CDTF">2019-08-12T03:43:00Z</dcterms:created>
  <dcterms:modified xsi:type="dcterms:W3CDTF">2019-08-12T04:55:00Z</dcterms:modified>
</cp:coreProperties>
</file>